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3E" w:rsidRDefault="00AD403E" w:rsidP="00AD403E">
      <w:pPr>
        <w:pStyle w:val="Heading2"/>
      </w:pPr>
      <w:r>
        <w:t>SUMMARY</w:t>
      </w:r>
    </w:p>
    <w:p w:rsidR="00047839" w:rsidRDefault="00047839" w:rsidP="00397452">
      <w:pPr>
        <w:pStyle w:val="NoSpacing"/>
      </w:pPr>
      <w:r>
        <w:t>(BE SURE TO REWRITE TO DESCRIBE YOURSELF AND IN YOUR OWN WORDS!)</w:t>
      </w:r>
    </w:p>
    <w:p w:rsidR="001A0006" w:rsidRDefault="00047839" w:rsidP="00047839">
      <w:pPr>
        <w:pStyle w:val="NoSpacing"/>
        <w:numPr>
          <w:ilvl w:val="0"/>
          <w:numId w:val="0"/>
        </w:numPr>
        <w:ind w:left="720"/>
      </w:pPr>
      <w:r>
        <w:t>I</w:t>
      </w:r>
      <w:r w:rsidR="006442AC">
        <w:t xml:space="preserve"> </w:t>
      </w:r>
      <w:r w:rsidR="004220C3">
        <w:t xml:space="preserve">enjoy a challenge and search </w:t>
      </w:r>
      <w:r w:rsidR="006442AC">
        <w:t xml:space="preserve">for opportunities to gain knowledge. </w:t>
      </w:r>
      <w:r w:rsidR="004220C3">
        <w:t>Due</w:t>
      </w:r>
      <w:r w:rsidR="00F031FC">
        <w:t xml:space="preserve"> to my competitive </w:t>
      </w:r>
      <w:r>
        <w:t>attitude,</w:t>
      </w:r>
      <w:r w:rsidR="00F031FC">
        <w:t xml:space="preserve"> I always strive to be the best. </w:t>
      </w:r>
      <w:r w:rsidR="004220C3">
        <w:t xml:space="preserve">Being a task oriented person, </w:t>
      </w:r>
      <w:r w:rsidR="00FB08B1">
        <w:t>I do whatever it takes</w:t>
      </w:r>
      <w:r w:rsidR="00F031FC">
        <w:t xml:space="preserve"> to make sure </w:t>
      </w:r>
      <w:r w:rsidR="004220C3">
        <w:t>my work</w:t>
      </w:r>
      <w:r w:rsidR="00F031FC">
        <w:t xml:space="preserve"> is completed in a timely fashion. </w:t>
      </w:r>
      <w:r w:rsidR="004220C3">
        <w:t>My career ambition is</w:t>
      </w:r>
      <w:r w:rsidR="00F031FC">
        <w:t xml:space="preserve"> to </w:t>
      </w:r>
      <w:r w:rsidR="004220C3">
        <w:t>develop</w:t>
      </w:r>
      <w:r w:rsidR="00F031FC">
        <w:t xml:space="preserve"> software.</w:t>
      </w:r>
      <w:r w:rsidR="0075059D">
        <w:t xml:space="preserve"> </w:t>
      </w:r>
    </w:p>
    <w:p w:rsidR="00AD403E" w:rsidRDefault="00AD403E" w:rsidP="00397452">
      <w:pPr>
        <w:pStyle w:val="NoSpacing"/>
      </w:pPr>
    </w:p>
    <w:p w:rsidR="001A0006" w:rsidRPr="00AD403E" w:rsidRDefault="001A0006" w:rsidP="00AD403E">
      <w:pPr>
        <w:pStyle w:val="Heading2"/>
      </w:pPr>
      <w:r w:rsidRPr="00AD403E">
        <w:t>TECHNICAL SKILLS</w:t>
      </w:r>
    </w:p>
    <w:tbl>
      <w:tblPr>
        <w:tblStyle w:val="GridTable4"/>
        <w:tblW w:w="0" w:type="auto"/>
        <w:tblLook w:val="0420" w:firstRow="1" w:lastRow="0" w:firstColumn="0" w:lastColumn="0" w:noHBand="0" w:noVBand="1"/>
      </w:tblPr>
      <w:tblGrid>
        <w:gridCol w:w="3293"/>
        <w:gridCol w:w="2149"/>
        <w:gridCol w:w="3199"/>
        <w:gridCol w:w="2149"/>
      </w:tblGrid>
      <w:tr w:rsidR="00BD09E3" w:rsidRPr="00BD09E3" w:rsidTr="0067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15" w:type="dxa"/>
          </w:tcPr>
          <w:p w:rsidR="00BD09E3" w:rsidRPr="00BD09E3" w:rsidRDefault="00BD09E3" w:rsidP="00397452">
            <w:pPr>
              <w:pStyle w:val="NoSpacing"/>
            </w:pPr>
            <w:r w:rsidRPr="00BD09E3">
              <w:t>Skill</w:t>
            </w:r>
          </w:p>
        </w:tc>
        <w:tc>
          <w:tcPr>
            <w:tcW w:w="1979" w:type="dxa"/>
          </w:tcPr>
          <w:p w:rsidR="00BD09E3" w:rsidRPr="00BD09E3" w:rsidRDefault="00BD09E3" w:rsidP="00397452">
            <w:pPr>
              <w:pStyle w:val="NoSpacing"/>
            </w:pPr>
            <w:r w:rsidRPr="00BD09E3">
              <w:t>Expertise Level</w:t>
            </w:r>
          </w:p>
        </w:tc>
        <w:tc>
          <w:tcPr>
            <w:tcW w:w="3331" w:type="dxa"/>
          </w:tcPr>
          <w:p w:rsidR="00BD09E3" w:rsidRPr="00BD09E3" w:rsidRDefault="00BD09E3" w:rsidP="00397452">
            <w:pPr>
              <w:pStyle w:val="NoSpacing"/>
            </w:pPr>
            <w:r w:rsidRPr="00BD09E3">
              <w:t>Skill</w:t>
            </w:r>
          </w:p>
        </w:tc>
        <w:tc>
          <w:tcPr>
            <w:tcW w:w="2065" w:type="dxa"/>
          </w:tcPr>
          <w:p w:rsidR="00BD09E3" w:rsidRPr="00BD09E3" w:rsidRDefault="00BD09E3" w:rsidP="00397452">
            <w:pPr>
              <w:pStyle w:val="NoSpacing"/>
            </w:pPr>
            <w:r w:rsidRPr="00BD09E3">
              <w:t>Expertise Level</w:t>
            </w:r>
          </w:p>
        </w:tc>
      </w:tr>
      <w:tr w:rsidR="00BD09E3" w:rsidTr="0067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15" w:type="dxa"/>
          </w:tcPr>
          <w:p w:rsidR="00BD09E3" w:rsidRDefault="000C686E" w:rsidP="00397452">
            <w:pPr>
              <w:pStyle w:val="NoSpacing"/>
            </w:pPr>
            <w:r>
              <w:t>Programming Language I</w:t>
            </w:r>
          </w:p>
        </w:tc>
        <w:tc>
          <w:tcPr>
            <w:tcW w:w="1979" w:type="dxa"/>
          </w:tcPr>
          <w:p w:rsidR="00BD09E3" w:rsidRDefault="00BD09E3" w:rsidP="00397452">
            <w:pPr>
              <w:pStyle w:val="NoSpacing"/>
            </w:pPr>
            <w:r>
              <w:t>Intermediate</w:t>
            </w:r>
          </w:p>
        </w:tc>
        <w:tc>
          <w:tcPr>
            <w:tcW w:w="3331" w:type="dxa"/>
          </w:tcPr>
          <w:p w:rsidR="00BD09E3" w:rsidRDefault="000C686E" w:rsidP="00397452">
            <w:pPr>
              <w:pStyle w:val="NoSpacing"/>
            </w:pPr>
            <w:r>
              <w:t>Application I</w:t>
            </w:r>
          </w:p>
        </w:tc>
        <w:tc>
          <w:tcPr>
            <w:tcW w:w="2065" w:type="dxa"/>
          </w:tcPr>
          <w:p w:rsidR="00BD09E3" w:rsidRDefault="00BD09E3" w:rsidP="00397452">
            <w:pPr>
              <w:pStyle w:val="NoSpacing"/>
            </w:pPr>
            <w:r>
              <w:t>Intermediate</w:t>
            </w:r>
          </w:p>
        </w:tc>
      </w:tr>
      <w:tr w:rsidR="00BD09E3" w:rsidTr="00672553">
        <w:tc>
          <w:tcPr>
            <w:tcW w:w="3415" w:type="dxa"/>
          </w:tcPr>
          <w:p w:rsidR="00BD09E3" w:rsidRDefault="000C686E" w:rsidP="00397452">
            <w:pPr>
              <w:pStyle w:val="NoSpacing"/>
            </w:pPr>
            <w:r>
              <w:t>Programming Language II</w:t>
            </w:r>
          </w:p>
        </w:tc>
        <w:tc>
          <w:tcPr>
            <w:tcW w:w="1979" w:type="dxa"/>
          </w:tcPr>
          <w:p w:rsidR="00BD09E3" w:rsidRDefault="00E24CF0" w:rsidP="00397452">
            <w:pPr>
              <w:pStyle w:val="NoSpacing"/>
            </w:pPr>
            <w:r>
              <w:t>Expert</w:t>
            </w:r>
          </w:p>
        </w:tc>
        <w:tc>
          <w:tcPr>
            <w:tcW w:w="3331" w:type="dxa"/>
          </w:tcPr>
          <w:p w:rsidR="00BD09E3" w:rsidRDefault="000C686E" w:rsidP="00397452">
            <w:pPr>
              <w:pStyle w:val="NoSpacing"/>
            </w:pPr>
            <w:r>
              <w:t>Application II</w:t>
            </w:r>
          </w:p>
        </w:tc>
        <w:tc>
          <w:tcPr>
            <w:tcW w:w="2065" w:type="dxa"/>
          </w:tcPr>
          <w:p w:rsidR="00BD09E3" w:rsidRDefault="00BD09E3" w:rsidP="00397452">
            <w:pPr>
              <w:pStyle w:val="NoSpacing"/>
            </w:pPr>
            <w:r>
              <w:t>Intermediate</w:t>
            </w:r>
          </w:p>
        </w:tc>
      </w:tr>
      <w:tr w:rsidR="00BD09E3" w:rsidTr="0067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15" w:type="dxa"/>
          </w:tcPr>
          <w:p w:rsidR="00BD09E3" w:rsidRDefault="000C686E" w:rsidP="00397452">
            <w:pPr>
              <w:pStyle w:val="NoSpacing"/>
            </w:pPr>
            <w:r>
              <w:t>Operating System I</w:t>
            </w:r>
          </w:p>
        </w:tc>
        <w:tc>
          <w:tcPr>
            <w:tcW w:w="1979" w:type="dxa"/>
          </w:tcPr>
          <w:p w:rsidR="00BD09E3" w:rsidRDefault="00BD09E3" w:rsidP="00397452">
            <w:pPr>
              <w:pStyle w:val="NoSpacing"/>
            </w:pPr>
            <w:r>
              <w:t>Intermediate</w:t>
            </w:r>
          </w:p>
        </w:tc>
        <w:tc>
          <w:tcPr>
            <w:tcW w:w="3331" w:type="dxa"/>
          </w:tcPr>
          <w:p w:rsidR="00BD09E3" w:rsidRDefault="000C686E" w:rsidP="00397452">
            <w:pPr>
              <w:pStyle w:val="NoSpacing"/>
            </w:pPr>
            <w:r>
              <w:t>Application III</w:t>
            </w:r>
          </w:p>
        </w:tc>
        <w:tc>
          <w:tcPr>
            <w:tcW w:w="2065" w:type="dxa"/>
          </w:tcPr>
          <w:p w:rsidR="00BD09E3" w:rsidRDefault="00BD09E3" w:rsidP="00397452">
            <w:pPr>
              <w:pStyle w:val="NoSpacing"/>
            </w:pPr>
            <w:r>
              <w:t>Intermediate</w:t>
            </w:r>
          </w:p>
        </w:tc>
      </w:tr>
      <w:tr w:rsidR="00E24CF0" w:rsidTr="00672553">
        <w:tc>
          <w:tcPr>
            <w:tcW w:w="3415" w:type="dxa"/>
          </w:tcPr>
          <w:p w:rsidR="00E24CF0" w:rsidRDefault="000C686E" w:rsidP="00397452">
            <w:pPr>
              <w:pStyle w:val="NoSpacing"/>
            </w:pPr>
            <w:r>
              <w:t>Operating System II</w:t>
            </w:r>
          </w:p>
        </w:tc>
        <w:tc>
          <w:tcPr>
            <w:tcW w:w="1979" w:type="dxa"/>
          </w:tcPr>
          <w:p w:rsidR="00E24CF0" w:rsidRDefault="00E24CF0" w:rsidP="00397452">
            <w:pPr>
              <w:pStyle w:val="NoSpacing"/>
            </w:pPr>
            <w:r>
              <w:t>Novice</w:t>
            </w:r>
          </w:p>
        </w:tc>
        <w:tc>
          <w:tcPr>
            <w:tcW w:w="3331" w:type="dxa"/>
          </w:tcPr>
          <w:p w:rsidR="00E24CF0" w:rsidRDefault="00672553" w:rsidP="00397452">
            <w:pPr>
              <w:pStyle w:val="NoSpacing"/>
            </w:pPr>
            <w:r>
              <w:t>Application IV</w:t>
            </w:r>
          </w:p>
        </w:tc>
        <w:tc>
          <w:tcPr>
            <w:tcW w:w="2065" w:type="dxa"/>
          </w:tcPr>
          <w:p w:rsidR="00E24CF0" w:rsidRDefault="00E24CF0" w:rsidP="00397452">
            <w:pPr>
              <w:pStyle w:val="NoSpacing"/>
            </w:pPr>
            <w:r>
              <w:t>Intermediate</w:t>
            </w:r>
          </w:p>
        </w:tc>
      </w:tr>
      <w:tr w:rsidR="000C686E" w:rsidTr="0067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15" w:type="dxa"/>
          </w:tcPr>
          <w:p w:rsidR="000C686E" w:rsidRDefault="000C686E" w:rsidP="00397452">
            <w:pPr>
              <w:pStyle w:val="NoSpacing"/>
            </w:pPr>
            <w:r>
              <w:t xml:space="preserve">Database Management System </w:t>
            </w:r>
            <w:r w:rsidR="00672553">
              <w:t>I</w:t>
            </w:r>
          </w:p>
        </w:tc>
        <w:tc>
          <w:tcPr>
            <w:tcW w:w="1979" w:type="dxa"/>
          </w:tcPr>
          <w:p w:rsidR="000C686E" w:rsidRDefault="000C686E" w:rsidP="00397452">
            <w:pPr>
              <w:pStyle w:val="NoSpacing"/>
            </w:pPr>
            <w:r>
              <w:t>Intermediate</w:t>
            </w:r>
          </w:p>
        </w:tc>
        <w:tc>
          <w:tcPr>
            <w:tcW w:w="3331" w:type="dxa"/>
          </w:tcPr>
          <w:p w:rsidR="000C686E" w:rsidRDefault="00672553" w:rsidP="00397452">
            <w:pPr>
              <w:pStyle w:val="NoSpacing"/>
            </w:pPr>
            <w:r>
              <w:t>git / GitHub version control</w:t>
            </w:r>
          </w:p>
        </w:tc>
        <w:tc>
          <w:tcPr>
            <w:tcW w:w="2065" w:type="dxa"/>
          </w:tcPr>
          <w:p w:rsidR="000C686E" w:rsidRDefault="000C686E" w:rsidP="00397452">
            <w:pPr>
              <w:pStyle w:val="NoSpacing"/>
            </w:pPr>
            <w:r>
              <w:t>Intermediate</w:t>
            </w:r>
          </w:p>
        </w:tc>
      </w:tr>
      <w:tr w:rsidR="000C686E" w:rsidTr="00672553">
        <w:tc>
          <w:tcPr>
            <w:tcW w:w="3415" w:type="dxa"/>
          </w:tcPr>
          <w:p w:rsidR="000C686E" w:rsidRDefault="00672553" w:rsidP="00397452">
            <w:pPr>
              <w:pStyle w:val="NoSpacing"/>
            </w:pPr>
            <w:r>
              <w:t>Database Management System II</w:t>
            </w:r>
          </w:p>
        </w:tc>
        <w:tc>
          <w:tcPr>
            <w:tcW w:w="1979" w:type="dxa"/>
          </w:tcPr>
          <w:p w:rsidR="000C686E" w:rsidRDefault="000C686E" w:rsidP="00397452">
            <w:pPr>
              <w:pStyle w:val="NoSpacing"/>
            </w:pPr>
            <w:r>
              <w:t>Intermediate</w:t>
            </w:r>
          </w:p>
        </w:tc>
        <w:tc>
          <w:tcPr>
            <w:tcW w:w="3331" w:type="dxa"/>
          </w:tcPr>
          <w:p w:rsidR="000C686E" w:rsidRDefault="00672553" w:rsidP="00397452">
            <w:pPr>
              <w:pStyle w:val="NoSpacing"/>
            </w:pPr>
            <w:r>
              <w:t>NetBeans IDE</w:t>
            </w:r>
          </w:p>
        </w:tc>
        <w:tc>
          <w:tcPr>
            <w:tcW w:w="2065" w:type="dxa"/>
          </w:tcPr>
          <w:p w:rsidR="000C686E" w:rsidRDefault="000C686E" w:rsidP="00397452">
            <w:pPr>
              <w:pStyle w:val="NoSpacing"/>
            </w:pPr>
            <w:r>
              <w:t>Novice</w:t>
            </w:r>
          </w:p>
        </w:tc>
      </w:tr>
      <w:tr w:rsidR="00672553" w:rsidTr="0067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15" w:type="dxa"/>
          </w:tcPr>
          <w:p w:rsidR="00672553" w:rsidRDefault="00672553" w:rsidP="00397452">
            <w:pPr>
              <w:pStyle w:val="NoSpacing"/>
            </w:pPr>
            <w:r>
              <w:t>Structure Query Language</w:t>
            </w:r>
          </w:p>
        </w:tc>
        <w:tc>
          <w:tcPr>
            <w:tcW w:w="1979" w:type="dxa"/>
          </w:tcPr>
          <w:p w:rsidR="00672553" w:rsidRDefault="00672553" w:rsidP="00397452">
            <w:pPr>
              <w:pStyle w:val="NoSpacing"/>
            </w:pPr>
            <w:r>
              <w:t>Intermediate</w:t>
            </w:r>
          </w:p>
        </w:tc>
        <w:tc>
          <w:tcPr>
            <w:tcW w:w="3331" w:type="dxa"/>
          </w:tcPr>
          <w:p w:rsidR="00672553" w:rsidRDefault="00672553" w:rsidP="00397452">
            <w:pPr>
              <w:pStyle w:val="NoSpacing"/>
            </w:pPr>
            <w:r>
              <w:t>Eclipse / STS IDE</w:t>
            </w:r>
          </w:p>
        </w:tc>
        <w:tc>
          <w:tcPr>
            <w:tcW w:w="2065" w:type="dxa"/>
          </w:tcPr>
          <w:p w:rsidR="00672553" w:rsidRDefault="00672553" w:rsidP="00397452">
            <w:pPr>
              <w:pStyle w:val="NoSpacing"/>
            </w:pPr>
            <w:r>
              <w:t>Novice</w:t>
            </w:r>
          </w:p>
        </w:tc>
      </w:tr>
      <w:tr w:rsidR="00672553" w:rsidTr="00672553">
        <w:tc>
          <w:tcPr>
            <w:tcW w:w="3415" w:type="dxa"/>
          </w:tcPr>
          <w:p w:rsidR="00672553" w:rsidRDefault="00672553" w:rsidP="00397452">
            <w:pPr>
              <w:pStyle w:val="NoSpacing"/>
            </w:pPr>
            <w:r>
              <w:t>JUnit Testing</w:t>
            </w:r>
          </w:p>
        </w:tc>
        <w:tc>
          <w:tcPr>
            <w:tcW w:w="1979" w:type="dxa"/>
          </w:tcPr>
          <w:p w:rsidR="00672553" w:rsidRDefault="00672553" w:rsidP="00397452">
            <w:pPr>
              <w:pStyle w:val="NoSpacing"/>
            </w:pPr>
            <w:r>
              <w:t>Novice</w:t>
            </w:r>
          </w:p>
        </w:tc>
        <w:tc>
          <w:tcPr>
            <w:tcW w:w="3331" w:type="dxa"/>
          </w:tcPr>
          <w:p w:rsidR="00672553" w:rsidRDefault="00672553" w:rsidP="00397452">
            <w:pPr>
              <w:pStyle w:val="NoSpacing"/>
            </w:pPr>
            <w:r>
              <w:t>Linux Shell Scripts</w:t>
            </w:r>
          </w:p>
        </w:tc>
        <w:tc>
          <w:tcPr>
            <w:tcW w:w="2065" w:type="dxa"/>
          </w:tcPr>
          <w:p w:rsidR="00672553" w:rsidRDefault="00672553" w:rsidP="00397452">
            <w:pPr>
              <w:pStyle w:val="NoSpacing"/>
            </w:pPr>
            <w:r>
              <w:t>Novice</w:t>
            </w:r>
          </w:p>
        </w:tc>
      </w:tr>
    </w:tbl>
    <w:p w:rsidR="00BD09E3" w:rsidRDefault="00BD09E3" w:rsidP="00317D87">
      <w:pPr>
        <w:pStyle w:val="NoSpacing"/>
        <w:numPr>
          <w:ilvl w:val="0"/>
          <w:numId w:val="0"/>
        </w:numPr>
        <w:ind w:left="720"/>
      </w:pPr>
    </w:p>
    <w:p w:rsidR="003843C6" w:rsidRPr="00AD403E" w:rsidRDefault="003843C6" w:rsidP="00AD403E">
      <w:pPr>
        <w:pStyle w:val="Heading2"/>
      </w:pPr>
      <w:r>
        <w:t>PROJECTS</w:t>
      </w:r>
    </w:p>
    <w:p w:rsidR="003843C6" w:rsidRPr="003843C6" w:rsidRDefault="003202E0" w:rsidP="00AD403E">
      <w:pPr>
        <w:pStyle w:val="Heading3"/>
        <w:rPr>
          <w:b w:val="0"/>
        </w:rPr>
      </w:pPr>
      <w:r>
        <w:t>ProjectName</w:t>
      </w:r>
      <w:r w:rsidR="00AD403E">
        <w:tab/>
      </w:r>
      <w:r w:rsidR="00BE5E79">
        <w:t xml:space="preserve">Spring </w:t>
      </w:r>
      <w:r w:rsidR="003843C6">
        <w:t>20</w:t>
      </w:r>
      <w:r>
        <w:t>**</w:t>
      </w:r>
    </w:p>
    <w:p w:rsidR="003843C6" w:rsidRPr="007C2B28" w:rsidRDefault="003843C6" w:rsidP="00397452">
      <w:pPr>
        <w:pStyle w:val="NoSpacing"/>
      </w:pPr>
      <w:r w:rsidRPr="007C2B28">
        <w:t>Class project at Mansfield University</w:t>
      </w:r>
    </w:p>
    <w:p w:rsidR="003202E0" w:rsidRDefault="003202E0" w:rsidP="00397452">
      <w:pPr>
        <w:pStyle w:val="NoSpacing"/>
      </w:pPr>
      <w:r>
        <w:t>Project Description</w:t>
      </w:r>
    </w:p>
    <w:p w:rsidR="008767D4" w:rsidRDefault="003202E0" w:rsidP="00397452">
      <w:pPr>
        <w:pStyle w:val="NoSpacing"/>
      </w:pPr>
      <w:r>
        <w:t>Project Tasks that you completed</w:t>
      </w:r>
      <w:r w:rsidR="003843C6" w:rsidRPr="007C2B28">
        <w:t xml:space="preserve"> </w:t>
      </w:r>
    </w:p>
    <w:p w:rsidR="003202E0" w:rsidRPr="007C2B28" w:rsidRDefault="003202E0" w:rsidP="00397452">
      <w:pPr>
        <w:pStyle w:val="NoSpacing"/>
      </w:pPr>
      <w:r>
        <w:t>Use for completed Project</w:t>
      </w:r>
    </w:p>
    <w:p w:rsidR="00397452" w:rsidRDefault="00397452" w:rsidP="00AD403E">
      <w:pPr>
        <w:pStyle w:val="Heading2"/>
      </w:pPr>
    </w:p>
    <w:p w:rsidR="007C2B28" w:rsidRDefault="007C2B28" w:rsidP="00AD403E">
      <w:pPr>
        <w:pStyle w:val="Heading2"/>
      </w:pPr>
      <w:r>
        <w:t>EDUCATION</w:t>
      </w:r>
    </w:p>
    <w:p w:rsidR="007C2B28" w:rsidRDefault="007C2B28" w:rsidP="007C2B28">
      <w:pPr>
        <w:pStyle w:val="Heading3"/>
      </w:pPr>
      <w:r>
        <w:t xml:space="preserve">Mansfield University </w:t>
      </w:r>
      <w:r w:rsidR="00BE5E79">
        <w:t>of</w:t>
      </w:r>
      <w:r>
        <w:t xml:space="preserve"> Pennsylvania</w:t>
      </w:r>
      <w:r>
        <w:tab/>
        <w:t>20</w:t>
      </w:r>
      <w:r w:rsidR="003202E0">
        <w:t>**</w:t>
      </w:r>
      <w:r w:rsidR="00BE5E79">
        <w:t xml:space="preserve">– </w:t>
      </w:r>
      <w:r>
        <w:t>20</w:t>
      </w:r>
      <w:r w:rsidR="003202E0">
        <w:t>**</w:t>
      </w:r>
    </w:p>
    <w:p w:rsidR="007C2B28" w:rsidRDefault="007C2B28" w:rsidP="007C2B28">
      <w:pPr>
        <w:spacing w:after="0"/>
      </w:pPr>
      <w:r>
        <w:t>Bachelor of Science,</w:t>
      </w:r>
      <w:r w:rsidR="00BE5E79">
        <w:t xml:space="preserve"> </w:t>
      </w:r>
      <w:r>
        <w:t>Computer &amp; Information Science (CS Track)</w:t>
      </w:r>
      <w:r w:rsidR="00BE5E79">
        <w:t xml:space="preserve">, </w:t>
      </w:r>
      <w:r w:rsidR="008171C9">
        <w:t xml:space="preserve">3.7 </w:t>
      </w:r>
      <w:bookmarkStart w:id="0" w:name="_GoBack"/>
      <w:bookmarkEnd w:id="0"/>
      <w:r w:rsidR="00BE5E79">
        <w:t>GPA</w:t>
      </w:r>
    </w:p>
    <w:p w:rsidR="007C2B28" w:rsidRDefault="007C2B28" w:rsidP="007C2B28">
      <w:pPr>
        <w:spacing w:after="0"/>
      </w:pPr>
    </w:p>
    <w:p w:rsidR="007C2B28" w:rsidRDefault="007C2B28" w:rsidP="007C2B28">
      <w:pPr>
        <w:pStyle w:val="Heading2"/>
      </w:pPr>
      <w:r>
        <w:t>AWARDS, ACTIVITIES, and HONORS</w:t>
      </w:r>
    </w:p>
    <w:p w:rsidR="007C2B28" w:rsidRDefault="007C2B28" w:rsidP="007C2B28">
      <w:pPr>
        <w:spacing w:after="0"/>
      </w:pPr>
      <w:r>
        <w:t>•</w:t>
      </w:r>
      <w:r>
        <w:tab/>
        <w:t>Dean’s List 20</w:t>
      </w:r>
      <w:r w:rsidR="003202E0">
        <w:t>**</w:t>
      </w:r>
    </w:p>
    <w:p w:rsidR="007C2B28" w:rsidRDefault="007C2B28" w:rsidP="007C2B28">
      <w:pPr>
        <w:spacing w:after="0"/>
      </w:pPr>
      <w:r>
        <w:t>•</w:t>
      </w:r>
      <w:r>
        <w:tab/>
        <w:t>President’s List 20</w:t>
      </w:r>
      <w:r w:rsidR="003202E0">
        <w:t>**</w:t>
      </w:r>
    </w:p>
    <w:p w:rsidR="007C2B28" w:rsidRDefault="007C2B28" w:rsidP="007C2B28">
      <w:pPr>
        <w:spacing w:after="0"/>
      </w:pPr>
      <w:r>
        <w:t>•</w:t>
      </w:r>
      <w:r>
        <w:tab/>
      </w:r>
      <w:r w:rsidR="007E2D28">
        <w:t xml:space="preserve">Luzerne County Community College </w:t>
      </w:r>
      <w:r>
        <w:t>Computer Science Club 20</w:t>
      </w:r>
      <w:r w:rsidR="007E2D28">
        <w:t>14</w:t>
      </w:r>
      <w:r>
        <w:t>-20</w:t>
      </w:r>
      <w:r w:rsidR="007E2D28">
        <w:t>16</w:t>
      </w:r>
    </w:p>
    <w:p w:rsidR="00BE5E79" w:rsidRDefault="007C2B28" w:rsidP="00243BDD">
      <w:pPr>
        <w:spacing w:after="0"/>
      </w:pPr>
      <w:r>
        <w:lastRenderedPageBreak/>
        <w:t>•</w:t>
      </w:r>
      <w:r>
        <w:tab/>
        <w:t>PACISE Coding Competition 20</w:t>
      </w:r>
      <w:r w:rsidR="003202E0">
        <w:t>**</w:t>
      </w:r>
    </w:p>
    <w:p w:rsidR="0007037D" w:rsidRPr="00AD403E" w:rsidRDefault="001A0006" w:rsidP="00AD403E">
      <w:pPr>
        <w:pStyle w:val="Heading2"/>
      </w:pPr>
      <w:r w:rsidRPr="000C6CB2">
        <w:t>EXPERIENCE</w:t>
      </w:r>
    </w:p>
    <w:p w:rsidR="00FC6AEB" w:rsidRPr="00FC6AEB" w:rsidRDefault="00B41E30" w:rsidP="00AD403E">
      <w:pPr>
        <w:pStyle w:val="Heading3"/>
      </w:pPr>
      <w:r>
        <w:t>Employer</w:t>
      </w:r>
      <w:r w:rsidR="005C24B5">
        <w:t xml:space="preserve"> – </w:t>
      </w:r>
      <w:r>
        <w:t>Location</w:t>
      </w:r>
      <w:r w:rsidR="00AD403E">
        <w:tab/>
      </w:r>
      <w:r w:rsidR="00DD5097" w:rsidRPr="00AD403E">
        <w:t>20</w:t>
      </w:r>
      <w:r>
        <w:t>**</w:t>
      </w:r>
      <w:r w:rsidR="00DD5097">
        <w:t xml:space="preserve"> – </w:t>
      </w:r>
      <w:r w:rsidR="00FC6AEB">
        <w:t>Present</w:t>
      </w:r>
    </w:p>
    <w:p w:rsidR="001A0006" w:rsidRDefault="00B41E30" w:rsidP="00397452">
      <w:pPr>
        <w:pStyle w:val="NoSpacing"/>
      </w:pPr>
      <w:r>
        <w:t>POSITION</w:t>
      </w:r>
    </w:p>
    <w:p w:rsidR="00FC6AEB" w:rsidRPr="007C2B28" w:rsidRDefault="00B41E30" w:rsidP="00397452">
      <w:pPr>
        <w:pStyle w:val="NoSpacing"/>
      </w:pPr>
      <w:r>
        <w:t>Position Description</w:t>
      </w:r>
    </w:p>
    <w:p w:rsidR="00614FCB" w:rsidRDefault="00614FCB" w:rsidP="00397452">
      <w:pPr>
        <w:pStyle w:val="NoSpacing"/>
      </w:pPr>
    </w:p>
    <w:p w:rsidR="00614FCB" w:rsidRDefault="00B41E30" w:rsidP="00AD403E">
      <w:pPr>
        <w:pStyle w:val="Heading3"/>
        <w:rPr>
          <w:b w:val="0"/>
        </w:rPr>
      </w:pPr>
      <w:r>
        <w:t>Employer – Location</w:t>
      </w:r>
      <w:r w:rsidR="00AD403E">
        <w:tab/>
      </w:r>
      <w:r w:rsidR="00614FCB">
        <w:t>20</w:t>
      </w:r>
      <w:r>
        <w:t>**</w:t>
      </w:r>
      <w:r w:rsidR="00614FCB">
        <w:t xml:space="preserve"> – Present</w:t>
      </w:r>
    </w:p>
    <w:p w:rsidR="00B41E30" w:rsidRDefault="00B41E30" w:rsidP="00397452">
      <w:pPr>
        <w:pStyle w:val="NoSpacing"/>
      </w:pPr>
      <w:r>
        <w:t>POSITION</w:t>
      </w:r>
      <w:r w:rsidRPr="007C2B28">
        <w:t xml:space="preserve"> </w:t>
      </w:r>
    </w:p>
    <w:p w:rsidR="00AB2628" w:rsidRDefault="00B41E30" w:rsidP="00397452">
      <w:pPr>
        <w:pStyle w:val="NoSpacing"/>
      </w:pPr>
      <w:r>
        <w:t>Position Description</w:t>
      </w:r>
    </w:p>
    <w:p w:rsidR="00B41E30" w:rsidRDefault="00B41E30" w:rsidP="00397452">
      <w:pPr>
        <w:pStyle w:val="NoSpacing"/>
      </w:pPr>
    </w:p>
    <w:p w:rsidR="007C2B28" w:rsidRDefault="00BE5E79" w:rsidP="007C2B28">
      <w:pPr>
        <w:pStyle w:val="Heading2"/>
      </w:pPr>
      <w:r>
        <w:t>REFERENCES</w:t>
      </w:r>
    </w:p>
    <w:p w:rsidR="00BE5E79" w:rsidRPr="00BE5E79" w:rsidRDefault="00BE5E79" w:rsidP="00BE5E79">
      <w:r>
        <w:t>Excellent references available on request.</w:t>
      </w:r>
    </w:p>
    <w:p w:rsidR="007C2B28" w:rsidRDefault="007C2B28" w:rsidP="00397452">
      <w:pPr>
        <w:pStyle w:val="NoSpacing"/>
      </w:pPr>
    </w:p>
    <w:sectPr w:rsidR="007C2B28" w:rsidSect="000227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209" w:rsidRDefault="00AD3209" w:rsidP="0069275C">
      <w:pPr>
        <w:spacing w:after="0" w:line="240" w:lineRule="auto"/>
      </w:pPr>
      <w:r>
        <w:separator/>
      </w:r>
    </w:p>
  </w:endnote>
  <w:endnote w:type="continuationSeparator" w:id="0">
    <w:p w:rsidR="00AD3209" w:rsidRDefault="00AD3209" w:rsidP="006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B9F" w:rsidRDefault="00B90B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B9F" w:rsidRDefault="00B90B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B9F" w:rsidRDefault="00B90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209" w:rsidRDefault="00AD3209" w:rsidP="0069275C">
      <w:pPr>
        <w:spacing w:after="0" w:line="240" w:lineRule="auto"/>
      </w:pPr>
      <w:r>
        <w:separator/>
      </w:r>
    </w:p>
  </w:footnote>
  <w:footnote w:type="continuationSeparator" w:id="0">
    <w:p w:rsidR="00AD3209" w:rsidRDefault="00AD3209" w:rsidP="006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B9F" w:rsidRDefault="00B90B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BDD" w:rsidRPr="0075059D" w:rsidRDefault="00B90B9F" w:rsidP="00243BDD">
    <w:pPr>
      <w:pStyle w:val="Heading1"/>
      <w:spacing w:before="0" w:after="120"/>
      <w:jc w:val="center"/>
      <w:rPr>
        <w:b/>
        <w:color w:val="000000" w:themeColor="text1"/>
        <w:sz w:val="48"/>
        <w:szCs w:val="48"/>
      </w:rPr>
    </w:pPr>
    <w:r>
      <w:rPr>
        <w:b/>
        <w:color w:val="000000" w:themeColor="text1"/>
        <w:sz w:val="48"/>
        <w:szCs w:val="48"/>
      </w:rPr>
      <w:t>Austin Abild</w:t>
    </w:r>
  </w:p>
  <w:p w:rsidR="00243BDD" w:rsidRDefault="00243BDD" w:rsidP="00397452">
    <w:pPr>
      <w:pStyle w:val="NoSpacing"/>
    </w:pPr>
    <w:r>
      <w:t xml:space="preserve">Home Address: </w:t>
    </w:r>
    <w:r w:rsidR="00B90B9F">
      <w:t>18 Mallard Way, Mountain Top, PA 18707</w:t>
    </w:r>
    <w:r>
      <w:tab/>
      <w:t>Telephone: (</w:t>
    </w:r>
    <w:r w:rsidR="00B90B9F">
      <w:t>443</w:t>
    </w:r>
    <w:r>
      <w:t xml:space="preserve">) </w:t>
    </w:r>
    <w:r w:rsidR="00B90B9F">
      <w:t>617</w:t>
    </w:r>
    <w:r w:rsidR="00A704B0">
      <w:t>-</w:t>
    </w:r>
    <w:r w:rsidR="00B90B9F">
      <w:t>8679</w:t>
    </w:r>
  </w:p>
  <w:p w:rsidR="00243BDD" w:rsidRDefault="00243BDD" w:rsidP="00B90B9F">
    <w:pPr>
      <w:pStyle w:val="NoSpacing"/>
    </w:pPr>
    <w:r>
      <w:t xml:space="preserve">Email: </w:t>
    </w:r>
    <w:hyperlink r:id="rId1" w:history="1">
      <w:r w:rsidR="00B90B9F" w:rsidRPr="00D3602C">
        <w:rPr>
          <w:rStyle w:val="Hyperlink"/>
          <w:rFonts w:cs="Times New Roman"/>
        </w:rPr>
        <w:t>abildae25@mansfield.edu</w:t>
      </w:r>
    </w:hyperlink>
    <w:r>
      <w:tab/>
      <w:t xml:space="preserve">Portfolio of work: </w:t>
    </w:r>
    <w:hyperlink r:id="rId2" w:history="1">
      <w:r w:rsidR="00B90B9F" w:rsidRPr="00B90B9F">
        <w:rPr>
          <w:rStyle w:val="Hyperlink"/>
        </w:rPr>
        <w:t>https://github.com/austinabild</w:t>
      </w:r>
    </w:hyperlink>
  </w:p>
  <w:p w:rsidR="0069275C" w:rsidRDefault="006927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B9F" w:rsidRDefault="00B90B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6B91"/>
    <w:multiLevelType w:val="hybridMultilevel"/>
    <w:tmpl w:val="7EA62374"/>
    <w:lvl w:ilvl="0" w:tplc="98B254FE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C4EE0"/>
    <w:multiLevelType w:val="hybridMultilevel"/>
    <w:tmpl w:val="7C36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removePersonalInformation/>
  <w:removeDateAndTim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06"/>
    <w:rsid w:val="000227FD"/>
    <w:rsid w:val="00024EB1"/>
    <w:rsid w:val="0002684D"/>
    <w:rsid w:val="00047839"/>
    <w:rsid w:val="000520EF"/>
    <w:rsid w:val="00057DF5"/>
    <w:rsid w:val="00065C3D"/>
    <w:rsid w:val="00067A65"/>
    <w:rsid w:val="0007037D"/>
    <w:rsid w:val="00091A2D"/>
    <w:rsid w:val="000C3C8E"/>
    <w:rsid w:val="000C3D9E"/>
    <w:rsid w:val="000C686E"/>
    <w:rsid w:val="000C6CB2"/>
    <w:rsid w:val="000D1124"/>
    <w:rsid w:val="000E2B2C"/>
    <w:rsid w:val="000F45B1"/>
    <w:rsid w:val="00117D1C"/>
    <w:rsid w:val="001611D9"/>
    <w:rsid w:val="001A0006"/>
    <w:rsid w:val="001B7C26"/>
    <w:rsid w:val="001E1E49"/>
    <w:rsid w:val="001E2764"/>
    <w:rsid w:val="001F37C7"/>
    <w:rsid w:val="00243898"/>
    <w:rsid w:val="00243BDD"/>
    <w:rsid w:val="00247977"/>
    <w:rsid w:val="0026063C"/>
    <w:rsid w:val="00275105"/>
    <w:rsid w:val="00291C58"/>
    <w:rsid w:val="002D64E9"/>
    <w:rsid w:val="002E255A"/>
    <w:rsid w:val="00310221"/>
    <w:rsid w:val="00311493"/>
    <w:rsid w:val="00317D87"/>
    <w:rsid w:val="003202E0"/>
    <w:rsid w:val="003262B8"/>
    <w:rsid w:val="00350D46"/>
    <w:rsid w:val="00363FC6"/>
    <w:rsid w:val="003843C6"/>
    <w:rsid w:val="00385850"/>
    <w:rsid w:val="0039595E"/>
    <w:rsid w:val="00397452"/>
    <w:rsid w:val="003A2020"/>
    <w:rsid w:val="003B3FDF"/>
    <w:rsid w:val="003F054D"/>
    <w:rsid w:val="004060DD"/>
    <w:rsid w:val="004220C3"/>
    <w:rsid w:val="00447B08"/>
    <w:rsid w:val="00487952"/>
    <w:rsid w:val="0049444B"/>
    <w:rsid w:val="004E1A2A"/>
    <w:rsid w:val="004E4503"/>
    <w:rsid w:val="00521613"/>
    <w:rsid w:val="00523CE9"/>
    <w:rsid w:val="005272AC"/>
    <w:rsid w:val="00542A48"/>
    <w:rsid w:val="005539BD"/>
    <w:rsid w:val="0055479E"/>
    <w:rsid w:val="00566F3C"/>
    <w:rsid w:val="00574F5F"/>
    <w:rsid w:val="005844E4"/>
    <w:rsid w:val="00593666"/>
    <w:rsid w:val="00596997"/>
    <w:rsid w:val="005C24B5"/>
    <w:rsid w:val="005C641C"/>
    <w:rsid w:val="005D4879"/>
    <w:rsid w:val="005F028A"/>
    <w:rsid w:val="005F1AA5"/>
    <w:rsid w:val="00603DCF"/>
    <w:rsid w:val="00604762"/>
    <w:rsid w:val="00611304"/>
    <w:rsid w:val="00612F4F"/>
    <w:rsid w:val="006133A4"/>
    <w:rsid w:val="00614FCB"/>
    <w:rsid w:val="006442AC"/>
    <w:rsid w:val="0064677D"/>
    <w:rsid w:val="00672553"/>
    <w:rsid w:val="0069275C"/>
    <w:rsid w:val="006E19D9"/>
    <w:rsid w:val="006E7343"/>
    <w:rsid w:val="006F379B"/>
    <w:rsid w:val="0075059D"/>
    <w:rsid w:val="00757160"/>
    <w:rsid w:val="0076521B"/>
    <w:rsid w:val="007B20EB"/>
    <w:rsid w:val="007C2B28"/>
    <w:rsid w:val="007D2D8C"/>
    <w:rsid w:val="007E2D28"/>
    <w:rsid w:val="007F6159"/>
    <w:rsid w:val="00804A05"/>
    <w:rsid w:val="00814274"/>
    <w:rsid w:val="008171C9"/>
    <w:rsid w:val="0083500F"/>
    <w:rsid w:val="008766EE"/>
    <w:rsid w:val="008767D4"/>
    <w:rsid w:val="00894255"/>
    <w:rsid w:val="008F36B8"/>
    <w:rsid w:val="009149D2"/>
    <w:rsid w:val="00927286"/>
    <w:rsid w:val="00951C76"/>
    <w:rsid w:val="0098719C"/>
    <w:rsid w:val="00987D3A"/>
    <w:rsid w:val="009C303E"/>
    <w:rsid w:val="009E290A"/>
    <w:rsid w:val="00A108A7"/>
    <w:rsid w:val="00A219DC"/>
    <w:rsid w:val="00A30628"/>
    <w:rsid w:val="00A32843"/>
    <w:rsid w:val="00A5478C"/>
    <w:rsid w:val="00A571A9"/>
    <w:rsid w:val="00A70451"/>
    <w:rsid w:val="00A704B0"/>
    <w:rsid w:val="00A74717"/>
    <w:rsid w:val="00A8198E"/>
    <w:rsid w:val="00AB2628"/>
    <w:rsid w:val="00AB396F"/>
    <w:rsid w:val="00AC3819"/>
    <w:rsid w:val="00AD3209"/>
    <w:rsid w:val="00AD403E"/>
    <w:rsid w:val="00AE6E79"/>
    <w:rsid w:val="00B048B6"/>
    <w:rsid w:val="00B05BEF"/>
    <w:rsid w:val="00B1029E"/>
    <w:rsid w:val="00B140F7"/>
    <w:rsid w:val="00B16364"/>
    <w:rsid w:val="00B2166B"/>
    <w:rsid w:val="00B21B41"/>
    <w:rsid w:val="00B25688"/>
    <w:rsid w:val="00B322EA"/>
    <w:rsid w:val="00B36B62"/>
    <w:rsid w:val="00B41E30"/>
    <w:rsid w:val="00B573E9"/>
    <w:rsid w:val="00B717FC"/>
    <w:rsid w:val="00B84469"/>
    <w:rsid w:val="00B86603"/>
    <w:rsid w:val="00B90B9F"/>
    <w:rsid w:val="00BD09E3"/>
    <w:rsid w:val="00BE5E79"/>
    <w:rsid w:val="00BF6378"/>
    <w:rsid w:val="00C0484C"/>
    <w:rsid w:val="00C60CED"/>
    <w:rsid w:val="00C60EA6"/>
    <w:rsid w:val="00C70227"/>
    <w:rsid w:val="00CD5735"/>
    <w:rsid w:val="00D00905"/>
    <w:rsid w:val="00D2179C"/>
    <w:rsid w:val="00D83EA9"/>
    <w:rsid w:val="00DB7840"/>
    <w:rsid w:val="00DC77AE"/>
    <w:rsid w:val="00DC7A20"/>
    <w:rsid w:val="00DD0EE5"/>
    <w:rsid w:val="00DD5097"/>
    <w:rsid w:val="00E03104"/>
    <w:rsid w:val="00E10899"/>
    <w:rsid w:val="00E24CF0"/>
    <w:rsid w:val="00E41555"/>
    <w:rsid w:val="00E52279"/>
    <w:rsid w:val="00E63DEC"/>
    <w:rsid w:val="00E67AD5"/>
    <w:rsid w:val="00E87F16"/>
    <w:rsid w:val="00E90841"/>
    <w:rsid w:val="00E920E5"/>
    <w:rsid w:val="00EE0E74"/>
    <w:rsid w:val="00F031FC"/>
    <w:rsid w:val="00F2198F"/>
    <w:rsid w:val="00F27E25"/>
    <w:rsid w:val="00F34407"/>
    <w:rsid w:val="00F54B87"/>
    <w:rsid w:val="00FA55F7"/>
    <w:rsid w:val="00FA7BE3"/>
    <w:rsid w:val="00FB08B1"/>
    <w:rsid w:val="00FC627A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3D1C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B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3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3BDD"/>
    <w:pPr>
      <w:keepNext/>
      <w:keepLines/>
      <w:tabs>
        <w:tab w:val="right" w:pos="10800"/>
      </w:tabs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97452"/>
    <w:pPr>
      <w:numPr>
        <w:numId w:val="2"/>
      </w:numPr>
      <w:tabs>
        <w:tab w:val="right" w:pos="10800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A00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EC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BD09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403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BDD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5C"/>
    <w:rPr>
      <w:rFonts w:ascii="Times New Roman" w:hAnsi="Times New Roman"/>
      <w:sz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04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ustinabild" TargetMode="External"/><Relationship Id="rId1" Type="http://schemas.openxmlformats.org/officeDocument/2006/relationships/hyperlink" Target="mailto:abildae25@mansfiel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862E6-422E-4FEB-9258-D4D3294AB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B5910FEF</Template>
  <TotalTime>0</TotalTime>
  <Pages>2</Pages>
  <Words>213</Words>
  <Characters>1368</Characters>
  <Application>Microsoft Office Word</Application>
  <DocSecurity>0</DocSecurity>
  <Lines>80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2016-09-06T18:59:00Z</dcterms:created>
  <dcterms:modified xsi:type="dcterms:W3CDTF">2017-09-22T15:46:00Z</dcterms:modified>
</cp:coreProperties>
</file>